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032ABA77" w14:textId="77777777" w:rsidTr="00CD7668">
        <w:trPr>
          <w:trHeight w:val="4410"/>
        </w:trPr>
        <w:tc>
          <w:tcPr>
            <w:tcW w:w="3600" w:type="dxa"/>
            <w:vAlign w:val="bottom"/>
          </w:tcPr>
          <w:p w14:paraId="0CA7BA72" w14:textId="06C9863E" w:rsidR="001B2ABD" w:rsidRPr="00DA230E" w:rsidRDefault="00251931" w:rsidP="001B2ABD">
            <w:pPr>
              <w:tabs>
                <w:tab w:val="left" w:pos="990"/>
              </w:tabs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BBB55EF" wp14:editId="184AC08C">
                  <wp:extent cx="2143125" cy="2857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A863E2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6C0C9EFA" w14:textId="50A44369" w:rsidR="001B2ABD" w:rsidRPr="00251931" w:rsidRDefault="00251931" w:rsidP="001B2ABD">
            <w:pPr>
              <w:pStyle w:val="Title"/>
              <w:rPr>
                <w:sz w:val="88"/>
                <w:szCs w:val="88"/>
                <w:lang w:val="en-GB"/>
              </w:rPr>
            </w:pPr>
            <w:r w:rsidRPr="00251931">
              <w:rPr>
                <w:sz w:val="88"/>
                <w:szCs w:val="88"/>
                <w:lang w:val="en-GB"/>
              </w:rPr>
              <w:t>Joe Richardson</w:t>
            </w:r>
          </w:p>
          <w:p w14:paraId="3B3BE0C5" w14:textId="09F39262" w:rsidR="001B2ABD" w:rsidRPr="00DA230E" w:rsidRDefault="00593813" w:rsidP="001B2ABD">
            <w:pPr>
              <w:pStyle w:val="Subtitle"/>
              <w:rPr>
                <w:lang w:val="en-GB"/>
              </w:rPr>
            </w:pPr>
            <w:r w:rsidRPr="000272FB">
              <w:rPr>
                <w:spacing w:val="1"/>
                <w:w w:val="58"/>
                <w:lang w:val="en-GB"/>
              </w:rPr>
              <w:t>Aspiring .net developer</w:t>
            </w:r>
            <w:r w:rsidRPr="000272FB">
              <w:rPr>
                <w:spacing w:val="16"/>
                <w:w w:val="58"/>
                <w:lang w:val="en-GB"/>
              </w:rPr>
              <w:t>!</w:t>
            </w:r>
          </w:p>
        </w:tc>
      </w:tr>
      <w:tr w:rsidR="001B2ABD" w:rsidRPr="00DA230E" w14:paraId="4E664F4C" w14:textId="77777777" w:rsidTr="00CD7668">
        <w:tc>
          <w:tcPr>
            <w:tcW w:w="3600" w:type="dxa"/>
          </w:tcPr>
          <w:sdt>
            <w:sdtPr>
              <w:rPr>
                <w:lang w:val="en-GB"/>
              </w:rPr>
              <w:id w:val="-1711873194"/>
              <w:placeholder>
                <w:docPart w:val="8179C2BD9BBD45A9A4C9D528EFEB0903"/>
              </w:placeholder>
              <w:temporary/>
              <w:showingPlcHdr/>
              <w15:appearance w15:val="hidden"/>
            </w:sdtPr>
            <w:sdtEndPr/>
            <w:sdtContent>
              <w:p w14:paraId="194012FE" w14:textId="77777777" w:rsidR="001B2ABD" w:rsidRPr="00DA230E" w:rsidRDefault="00036450" w:rsidP="00036450">
                <w:pPr>
                  <w:pStyle w:val="Heading3"/>
                  <w:rPr>
                    <w:lang w:val="en-GB"/>
                  </w:rPr>
                </w:pPr>
                <w:r w:rsidRPr="00593813">
                  <w:rPr>
                    <w:color w:val="auto"/>
                    <w:lang w:val="en-GB" w:bidi="en-GB"/>
                  </w:rPr>
                  <w:t>Profile</w:t>
                </w:r>
              </w:p>
            </w:sdtContent>
          </w:sdt>
          <w:p w14:paraId="4A2550C0" w14:textId="3BB8DB90" w:rsidR="00036450" w:rsidRPr="00DA230E" w:rsidRDefault="00251931" w:rsidP="00036450">
            <w:pPr>
              <w:rPr>
                <w:lang w:val="en-GB"/>
              </w:rPr>
            </w:pPr>
            <w:r>
              <w:rPr>
                <w:lang w:val="en-GB"/>
              </w:rPr>
              <w:t>An ambitious problem solver</w:t>
            </w:r>
            <w:r w:rsidR="00593813">
              <w:rPr>
                <w:lang w:val="en-GB"/>
              </w:rPr>
              <w:t xml:space="preserve"> who is always seeking to deepen his knowledge</w:t>
            </w:r>
            <w:r>
              <w:rPr>
                <w:lang w:val="en-GB"/>
              </w:rPr>
              <w:t xml:space="preserve">, I am seeking to start my professional career </w:t>
            </w:r>
            <w:r w:rsidR="00593813">
              <w:rPr>
                <w:lang w:val="en-GB"/>
              </w:rPr>
              <w:t xml:space="preserve">in the .Net Eco system. </w:t>
            </w:r>
          </w:p>
          <w:p w14:paraId="1497A241" w14:textId="77777777" w:rsidR="00036450" w:rsidRPr="00DA230E" w:rsidRDefault="00036450" w:rsidP="0003645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1954003311"/>
              <w:placeholder>
                <w:docPart w:val="5F7467A4A42145219272F8DE48BF8B2D"/>
              </w:placeholder>
              <w:temporary/>
              <w:showingPlcHdr/>
              <w15:appearance w15:val="hidden"/>
            </w:sdtPr>
            <w:sdtEndPr/>
            <w:sdtContent>
              <w:p w14:paraId="18385C8D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593813">
                  <w:rPr>
                    <w:color w:val="auto"/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043338E082C54591AD92DB81827331F6"/>
              </w:placeholder>
              <w:temporary/>
              <w:showingPlcHdr/>
              <w15:appearance w15:val="hidden"/>
            </w:sdtPr>
            <w:sdtEndPr/>
            <w:sdtContent>
              <w:p w14:paraId="454344E5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40B6DD75" w14:textId="55478E73" w:rsidR="004D3011" w:rsidRPr="00DA230E" w:rsidRDefault="00251931" w:rsidP="004D3011">
            <w:pPr>
              <w:rPr>
                <w:lang w:val="en-GB"/>
              </w:rPr>
            </w:pPr>
            <w:r>
              <w:rPr>
                <w:lang w:val="en-GB"/>
              </w:rPr>
              <w:t>07557987521</w:t>
            </w:r>
          </w:p>
          <w:p w14:paraId="425AAA4B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67859272"/>
              <w:placeholder>
                <w:docPart w:val="A913816E8FDF4AAFB7A0BE639B7F46D7"/>
              </w:placeholder>
              <w:temporary/>
              <w:showingPlcHdr/>
              <w15:appearance w15:val="hidden"/>
            </w:sdtPr>
            <w:sdtEndPr/>
            <w:sdtContent>
              <w:p w14:paraId="2B43E274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WEBSITE:</w:t>
                </w:r>
              </w:p>
            </w:sdtContent>
          </w:sdt>
          <w:p w14:paraId="3D911818" w14:textId="0D6BFC5B" w:rsidR="00CF28FA" w:rsidRDefault="00FC6E6B" w:rsidP="004D3011">
            <w:hyperlink r:id="rId11" w:history="1">
              <w:r w:rsidRPr="00460A1A">
                <w:rPr>
                  <w:rStyle w:val="Hyperlink"/>
                </w:rPr>
                <w:t>https://joer96.github.io/JoePortfolio/</w:t>
              </w:r>
            </w:hyperlink>
          </w:p>
          <w:p w14:paraId="15E21B84" w14:textId="77777777" w:rsidR="00FC6E6B" w:rsidRPr="00DA230E" w:rsidRDefault="00FC6E6B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4A5EDCBA6C184C0983A55932AAFE7432"/>
              </w:placeholder>
              <w:temporary/>
              <w:showingPlcHdr/>
              <w15:appearance w15:val="hidden"/>
            </w:sdtPr>
            <w:sdtEndPr/>
            <w:sdtContent>
              <w:p w14:paraId="417ED260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39598CC9" w14:textId="76A249E7" w:rsidR="00036450" w:rsidRPr="00DA230E" w:rsidRDefault="00251931" w:rsidP="004D3011">
            <w:pPr>
              <w:rPr>
                <w:rStyle w:val="Hyperlink"/>
                <w:lang w:val="en-GB"/>
              </w:rPr>
            </w:pPr>
            <w:r>
              <w:rPr>
                <w:lang w:val="en-GB"/>
              </w:rPr>
              <w:t>Joeyrichardson96@gmail.com</w:t>
            </w:r>
          </w:p>
          <w:p w14:paraId="3B7AC1AD" w14:textId="6E967ED3" w:rsidR="004D3011" w:rsidRPr="00593813" w:rsidRDefault="00E33915" w:rsidP="004D3011">
            <w:pPr>
              <w:pStyle w:val="Heading3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About me</w:t>
            </w:r>
          </w:p>
          <w:p w14:paraId="539A0BC1" w14:textId="4ABE6D67" w:rsidR="00E33915" w:rsidRDefault="00E33915" w:rsidP="004D3011">
            <w:pPr>
              <w:rPr>
                <w:lang w:val="en-GB"/>
              </w:rPr>
            </w:pPr>
            <w:r>
              <w:rPr>
                <w:lang w:val="en-GB"/>
              </w:rPr>
              <w:t>I am an outgoing individual who thrives within a social environment.</w:t>
            </w:r>
          </w:p>
          <w:p w14:paraId="0677E7BB" w14:textId="77777777" w:rsidR="00E33915" w:rsidRDefault="00E33915" w:rsidP="004D3011">
            <w:pPr>
              <w:rPr>
                <w:lang w:val="en-GB"/>
              </w:rPr>
            </w:pPr>
          </w:p>
          <w:p w14:paraId="6286E5EB" w14:textId="52B6D2B6" w:rsidR="00BC7F03" w:rsidRDefault="00E33915" w:rsidP="004D3011">
            <w:pPr>
              <w:rPr>
                <w:lang w:val="en-GB"/>
              </w:rPr>
            </w:pPr>
            <w:r>
              <w:rPr>
                <w:lang w:val="en-GB"/>
              </w:rPr>
              <w:t>Keen interest in powerlifting.</w:t>
            </w:r>
          </w:p>
          <w:p w14:paraId="76549714" w14:textId="77777777" w:rsidR="00E33915" w:rsidRDefault="00E33915" w:rsidP="004D3011">
            <w:pPr>
              <w:rPr>
                <w:lang w:val="en-GB"/>
              </w:rPr>
            </w:pPr>
          </w:p>
          <w:p w14:paraId="20B03132" w14:textId="01DEA483" w:rsidR="00E33915" w:rsidRDefault="00E33915" w:rsidP="004D3011">
            <w:pPr>
              <w:rPr>
                <w:lang w:val="en-GB"/>
              </w:rPr>
            </w:pPr>
            <w:r>
              <w:rPr>
                <w:lang w:val="en-GB"/>
              </w:rPr>
              <w:t>I seek to finish tasks to the highest standard possible.</w:t>
            </w:r>
          </w:p>
          <w:p w14:paraId="23EC1BB8" w14:textId="02668504" w:rsidR="00251931" w:rsidRPr="00DA230E" w:rsidRDefault="00251931" w:rsidP="004D3011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33F01685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</w:tcPr>
          <w:sdt>
            <w:sdtPr>
              <w:rPr>
                <w:lang w:val="en-GB"/>
              </w:rPr>
              <w:id w:val="1669594239"/>
              <w:placeholder>
                <w:docPart w:val="143714BF23874146A468F5B67D7C77FF"/>
              </w:placeholder>
              <w:temporary/>
              <w:showingPlcHdr/>
              <w15:appearance w15:val="hidden"/>
            </w:sdtPr>
            <w:sdtEndPr/>
            <w:sdtContent>
              <w:p w14:paraId="49B347EF" w14:textId="77777777" w:rsidR="00E33915" w:rsidRPr="00DA230E" w:rsidRDefault="00E33915" w:rsidP="00E33915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rStyle w:val="Heading2Char"/>
                    <w:b/>
                    <w:lang w:val="en-GB" w:bidi="en-GB"/>
                  </w:rPr>
                  <w:t>SKILLS</w:t>
                </w:r>
              </w:p>
            </w:sdtContent>
          </w:sdt>
          <w:p w14:paraId="7DDB72F6" w14:textId="77777777" w:rsid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  <w:r>
              <w:rPr>
                <w:noProof/>
                <w:color w:val="000000" w:themeColor="text1"/>
                <w:lang w:val="en-GB" w:bidi="en-GB"/>
              </w:rPr>
              <w:t>My main strengths lie within my problem solving abilities, this has been translated in to my programming skills through finding effective solutions to set tasks.</w:t>
            </w:r>
          </w:p>
          <w:p w14:paraId="66D65115" w14:textId="77777777" w:rsid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</w:p>
          <w:p w14:paraId="46F18D70" w14:textId="50E87FA4" w:rsid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  <w:r>
              <w:rPr>
                <w:noProof/>
                <w:color w:val="000000" w:themeColor="text1"/>
                <w:lang w:val="en-GB" w:bidi="en-GB"/>
              </w:rPr>
              <w:t xml:space="preserve">Capable of working on both solo and group projects of which I enjoy speaking out and being the leading voice if necessary. </w:t>
            </w:r>
          </w:p>
          <w:p w14:paraId="3BCBD05D" w14:textId="77777777" w:rsid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</w:p>
          <w:p w14:paraId="645FC91D" w14:textId="18190206" w:rsid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  <w:r>
              <w:rPr>
                <w:noProof/>
                <w:color w:val="000000" w:themeColor="text1"/>
                <w:lang w:val="en-GB" w:bidi="en-GB"/>
              </w:rPr>
              <w:t>Through university I have specificially studied C# for 3 years with a specific focus on Object Oriented principles.</w:t>
            </w:r>
          </w:p>
          <w:p w14:paraId="126F6B7C" w14:textId="577B3C94" w:rsid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</w:p>
          <w:p w14:paraId="2DCFCD03" w14:textId="6AF4135F" w:rsidR="00E33915" w:rsidRPr="00E33915" w:rsidRDefault="00E33915" w:rsidP="00E33915">
            <w:pPr>
              <w:rPr>
                <w:noProof/>
                <w:color w:val="000000" w:themeColor="text1"/>
                <w:lang w:val="en-GB" w:bidi="en-GB"/>
              </w:rPr>
            </w:pPr>
            <w:r>
              <w:rPr>
                <w:noProof/>
                <w:color w:val="000000" w:themeColor="text1"/>
                <w:lang w:val="en-GB" w:bidi="en-GB"/>
              </w:rPr>
              <w:t>The mindset and skillset developed from learning C# at university has lead the desire to learn more programming knowledge and my current skillset allows me to learn new languages and technologies with relative ease.</w:t>
            </w:r>
          </w:p>
          <w:sdt>
            <w:sdtPr>
              <w:rPr>
                <w:lang w:val="en-GB"/>
              </w:rPr>
              <w:id w:val="1049110328"/>
              <w:placeholder>
                <w:docPart w:val="76D2728F5D68412AB68F2E1DCF50337C"/>
              </w:placeholder>
              <w:temporary/>
              <w:showingPlcHdr/>
              <w15:appearance w15:val="hidden"/>
            </w:sdtPr>
            <w:sdtEndPr/>
            <w:sdtContent>
              <w:p w14:paraId="1C9CBA65" w14:textId="1785000E" w:rsidR="001B2ABD" w:rsidRPr="00DA230E" w:rsidRDefault="00E25A26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09E0B973" w14:textId="1CF006B3" w:rsidR="00036450" w:rsidRDefault="00251931" w:rsidP="0025193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Anglia Ruskin University</w:t>
            </w:r>
          </w:p>
          <w:p w14:paraId="3F3DC1EA" w14:textId="7CB86B4F" w:rsidR="00251931" w:rsidRPr="00251931" w:rsidRDefault="00251931" w:rsidP="0025193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September 2016 – September 2021</w:t>
            </w:r>
            <w:r w:rsidR="00593813">
              <w:rPr>
                <w:b/>
                <w:lang w:val="en-GB"/>
              </w:rPr>
              <w:t xml:space="preserve"> </w:t>
            </w:r>
          </w:p>
          <w:p w14:paraId="1868186D" w14:textId="4F9319C9" w:rsidR="00036450" w:rsidRDefault="00036450" w:rsidP="00036450">
            <w:pPr>
              <w:rPr>
                <w:lang w:val="en-GB" w:bidi="en-GB"/>
              </w:rPr>
            </w:pPr>
          </w:p>
          <w:p w14:paraId="595110C8" w14:textId="27B7918F" w:rsidR="00251931" w:rsidRDefault="00251931" w:rsidP="0003645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Computer Gaming Technology</w:t>
            </w:r>
            <w:r w:rsidR="00593813">
              <w:rPr>
                <w:lang w:val="en-GB" w:bidi="en-GB"/>
              </w:rPr>
              <w:t xml:space="preserve"> with</w:t>
            </w:r>
            <w:r>
              <w:rPr>
                <w:lang w:val="en-GB" w:bidi="en-GB"/>
              </w:rPr>
              <w:t xml:space="preserve"> specific focus towards C# </w:t>
            </w:r>
            <w:r w:rsidR="00593813">
              <w:rPr>
                <w:lang w:val="en-GB" w:bidi="en-GB"/>
              </w:rPr>
              <w:t>and Object-Oriented Programming.</w:t>
            </w:r>
          </w:p>
          <w:p w14:paraId="4857D638" w14:textId="2525B414" w:rsidR="00593813" w:rsidRDefault="00593813" w:rsidP="00036450">
            <w:pPr>
              <w:rPr>
                <w:lang w:val="en-GB" w:bidi="en-GB"/>
              </w:rPr>
            </w:pPr>
          </w:p>
          <w:p w14:paraId="327A213C" w14:textId="10830FDA" w:rsidR="00593813" w:rsidRPr="00DA230E" w:rsidRDefault="00593813" w:rsidP="00036450">
            <w:pPr>
              <w:rPr>
                <w:lang w:val="en-GB"/>
              </w:rPr>
            </w:pPr>
            <w:r>
              <w:rPr>
                <w:lang w:val="en-GB" w:bidi="en-GB"/>
              </w:rPr>
              <w:t>Conducted research in to understanding what elements of a User Interface provide an effective User Experience.</w:t>
            </w:r>
          </w:p>
          <w:sdt>
            <w:sdtPr>
              <w:rPr>
                <w:lang w:val="en-GB"/>
              </w:rPr>
              <w:id w:val="1001553383"/>
              <w:placeholder>
                <w:docPart w:val="7F1476EC132C46AC9102F121F7E04864"/>
              </w:placeholder>
              <w:temporary/>
              <w:showingPlcHdr/>
              <w15:appearance w15:val="hidden"/>
            </w:sdtPr>
            <w:sdtEndPr/>
            <w:sdtContent>
              <w:p w14:paraId="7EC43551" w14:textId="77777777" w:rsidR="00036450" w:rsidRPr="00DA230E" w:rsidRDefault="00036450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483E6F91" w14:textId="793BFA68" w:rsidR="00036450" w:rsidRPr="00DA230E" w:rsidRDefault="00251931" w:rsidP="00036450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>Pizza Hut</w:t>
            </w:r>
            <w:r w:rsidR="00036450"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Shift Manager</w:t>
            </w:r>
          </w:p>
          <w:p w14:paraId="3C66B031" w14:textId="65C9D211" w:rsidR="00036450" w:rsidRDefault="00251931" w:rsidP="00036450">
            <w:pPr>
              <w:rPr>
                <w:b/>
                <w:bCs/>
                <w:lang w:val="en-GB"/>
              </w:rPr>
            </w:pPr>
            <w:r w:rsidRPr="00251931">
              <w:rPr>
                <w:b/>
                <w:bCs/>
                <w:lang w:val="en-GB"/>
              </w:rPr>
              <w:t>June 2018- Present</w:t>
            </w:r>
          </w:p>
          <w:p w14:paraId="0A8CC4B3" w14:textId="5562B76E" w:rsidR="00251931" w:rsidRDefault="00251931" w:rsidP="00036450">
            <w:pPr>
              <w:rPr>
                <w:b/>
                <w:bCs/>
                <w:lang w:val="en-GB"/>
              </w:rPr>
            </w:pPr>
          </w:p>
          <w:p w14:paraId="4723DDD6" w14:textId="57C974F8" w:rsidR="00251931" w:rsidRPr="00D74C02" w:rsidRDefault="00251931" w:rsidP="00036450">
            <w:pPr>
              <w:rPr>
                <w:lang w:val="en-GB"/>
              </w:rPr>
            </w:pPr>
            <w:r w:rsidRPr="00D74C02">
              <w:rPr>
                <w:lang w:val="en-GB"/>
              </w:rPr>
              <w:t>Responsible for managing teams of up to 12, ensured food quality and customer satisfaction was at an exceptional level</w:t>
            </w:r>
            <w:r w:rsidR="00593813">
              <w:rPr>
                <w:lang w:val="en-GB"/>
              </w:rPr>
              <w:t xml:space="preserve"> through effective planning and delivery of shift management.</w:t>
            </w:r>
          </w:p>
          <w:p w14:paraId="4A82223D" w14:textId="77777777" w:rsidR="004D3011" w:rsidRPr="00DA230E" w:rsidRDefault="004D3011" w:rsidP="00036450">
            <w:pPr>
              <w:rPr>
                <w:lang w:val="en-GB"/>
              </w:rPr>
            </w:pPr>
          </w:p>
          <w:p w14:paraId="6BA45C69" w14:textId="6D107C5F" w:rsidR="004D3011" w:rsidRPr="00251931" w:rsidRDefault="00251931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Arc Construction General Labourer</w:t>
            </w:r>
          </w:p>
          <w:p w14:paraId="1B7A0AFA" w14:textId="6202A866" w:rsidR="004D3011" w:rsidRDefault="00251931" w:rsidP="004D30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2014-2016</w:t>
            </w:r>
          </w:p>
          <w:p w14:paraId="1B034AAA" w14:textId="77777777" w:rsidR="00D74C02" w:rsidRPr="00DA230E" w:rsidRDefault="00D74C02" w:rsidP="004D3011">
            <w:pPr>
              <w:rPr>
                <w:bCs/>
                <w:lang w:val="en-GB"/>
              </w:rPr>
            </w:pPr>
          </w:p>
          <w:p w14:paraId="141FAA7D" w14:textId="5F72FE2F" w:rsidR="004D3011" w:rsidRPr="00DA230E" w:rsidRDefault="00251931" w:rsidP="004D3011">
            <w:pPr>
              <w:rPr>
                <w:lang w:val="en-GB"/>
              </w:rPr>
            </w:pPr>
            <w:r>
              <w:rPr>
                <w:lang w:val="en-GB"/>
              </w:rPr>
              <w:t xml:space="preserve">General labouring </w:t>
            </w:r>
            <w:r w:rsidR="00EF5B82">
              <w:rPr>
                <w:lang w:val="en-GB"/>
              </w:rPr>
              <w:t xml:space="preserve">and </w:t>
            </w:r>
            <w:r w:rsidR="00D47129">
              <w:rPr>
                <w:lang w:val="en-GB"/>
              </w:rPr>
              <w:t>low skill construction.</w:t>
            </w:r>
          </w:p>
          <w:p w14:paraId="1DDC27BF" w14:textId="77777777" w:rsidR="004D3011" w:rsidRPr="00DA230E" w:rsidRDefault="004D3011" w:rsidP="00036450">
            <w:pPr>
              <w:rPr>
                <w:lang w:val="en-GB"/>
              </w:rPr>
            </w:pPr>
          </w:p>
          <w:p w14:paraId="3BD923C3" w14:textId="77777777" w:rsidR="00E33915" w:rsidRDefault="00E33915" w:rsidP="004D3011">
            <w:pPr>
              <w:rPr>
                <w:noProof/>
                <w:color w:val="000000" w:themeColor="text1"/>
                <w:lang w:val="en-GB" w:bidi="en-GB"/>
              </w:rPr>
            </w:pPr>
          </w:p>
          <w:p w14:paraId="329D0F72" w14:textId="2720BC5B" w:rsidR="00F143C1" w:rsidRPr="00764A7A" w:rsidRDefault="00F143C1" w:rsidP="00D47129">
            <w:pPr>
              <w:pStyle w:val="ListParagraph"/>
              <w:rPr>
                <w:color w:val="000000" w:themeColor="text1"/>
                <w:lang w:val="en-GB"/>
              </w:rPr>
            </w:pPr>
          </w:p>
        </w:tc>
      </w:tr>
    </w:tbl>
    <w:p w14:paraId="45FCEA01" w14:textId="77777777" w:rsidR="0043117B" w:rsidRPr="00DA230E" w:rsidRDefault="000272FB" w:rsidP="000C45FF">
      <w:pPr>
        <w:tabs>
          <w:tab w:val="left" w:pos="990"/>
        </w:tabs>
        <w:rPr>
          <w:lang w:val="en-GB"/>
        </w:rPr>
      </w:pPr>
    </w:p>
    <w:sectPr w:rsidR="0043117B" w:rsidRPr="00DA230E" w:rsidSect="00CD7668">
      <w:headerReference w:type="default" r:id="rId12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1AA5" w14:textId="77777777" w:rsidR="000272FB" w:rsidRDefault="000272FB" w:rsidP="000C45FF">
      <w:r>
        <w:separator/>
      </w:r>
    </w:p>
  </w:endnote>
  <w:endnote w:type="continuationSeparator" w:id="0">
    <w:p w14:paraId="5FBAD7A2" w14:textId="77777777" w:rsidR="000272FB" w:rsidRDefault="000272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B340" w14:textId="77777777" w:rsidR="000272FB" w:rsidRDefault="000272FB" w:rsidP="000C45FF">
      <w:r>
        <w:separator/>
      </w:r>
    </w:p>
  </w:footnote>
  <w:footnote w:type="continuationSeparator" w:id="0">
    <w:p w14:paraId="2F14D2B8" w14:textId="77777777" w:rsidR="000272FB" w:rsidRDefault="000272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996A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0E490BCA" wp14:editId="23560A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C94"/>
    <w:multiLevelType w:val="hybridMultilevel"/>
    <w:tmpl w:val="187E1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24463"/>
    <w:multiLevelType w:val="hybridMultilevel"/>
    <w:tmpl w:val="7ABE6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31"/>
    <w:rsid w:val="000272FB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1931"/>
    <w:rsid w:val="00256CF7"/>
    <w:rsid w:val="0030481B"/>
    <w:rsid w:val="0037121F"/>
    <w:rsid w:val="004071FC"/>
    <w:rsid w:val="00445947"/>
    <w:rsid w:val="004813B3"/>
    <w:rsid w:val="00496591"/>
    <w:rsid w:val="004C63E4"/>
    <w:rsid w:val="004D3011"/>
    <w:rsid w:val="004E21BE"/>
    <w:rsid w:val="005262AC"/>
    <w:rsid w:val="00593813"/>
    <w:rsid w:val="005E39D5"/>
    <w:rsid w:val="00600670"/>
    <w:rsid w:val="0062123A"/>
    <w:rsid w:val="00646E75"/>
    <w:rsid w:val="006771D0"/>
    <w:rsid w:val="00715FCB"/>
    <w:rsid w:val="00743101"/>
    <w:rsid w:val="00764A7A"/>
    <w:rsid w:val="007867A0"/>
    <w:rsid w:val="007900C5"/>
    <w:rsid w:val="007927F5"/>
    <w:rsid w:val="00802CA0"/>
    <w:rsid w:val="008E6A00"/>
    <w:rsid w:val="009742BE"/>
    <w:rsid w:val="009A016A"/>
    <w:rsid w:val="00A2118D"/>
    <w:rsid w:val="00A416F2"/>
    <w:rsid w:val="00AD76E2"/>
    <w:rsid w:val="00AD7CFD"/>
    <w:rsid w:val="00B20152"/>
    <w:rsid w:val="00B70850"/>
    <w:rsid w:val="00BC7F03"/>
    <w:rsid w:val="00C066B6"/>
    <w:rsid w:val="00C37BA1"/>
    <w:rsid w:val="00C4674C"/>
    <w:rsid w:val="00C506CF"/>
    <w:rsid w:val="00C72BED"/>
    <w:rsid w:val="00C9578B"/>
    <w:rsid w:val="00CD7668"/>
    <w:rsid w:val="00CF28FA"/>
    <w:rsid w:val="00D2522B"/>
    <w:rsid w:val="00D47129"/>
    <w:rsid w:val="00D5459D"/>
    <w:rsid w:val="00D74C02"/>
    <w:rsid w:val="00DA230E"/>
    <w:rsid w:val="00DD172A"/>
    <w:rsid w:val="00E25A26"/>
    <w:rsid w:val="00E33915"/>
    <w:rsid w:val="00E4381A"/>
    <w:rsid w:val="00E55D74"/>
    <w:rsid w:val="00EF5B82"/>
    <w:rsid w:val="00F143C1"/>
    <w:rsid w:val="00F505F0"/>
    <w:rsid w:val="00F60274"/>
    <w:rsid w:val="00F77FB9"/>
    <w:rsid w:val="00FB068F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0EB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A4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er96.github.io/JoePortfol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Downloads\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9C2BD9BBD45A9A4C9D528EFEB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A4E1-D4E6-490C-A10A-86AB38BAFEC1}"/>
      </w:docPartPr>
      <w:docPartBody>
        <w:p w:rsidR="00445981" w:rsidRDefault="002671DA">
          <w:pPr>
            <w:pStyle w:val="8179C2BD9BBD45A9A4C9D528EFEB0903"/>
          </w:pPr>
          <w:r w:rsidRPr="00DA230E">
            <w:rPr>
              <w:lang w:bidi="en-GB"/>
            </w:rPr>
            <w:t>Profile</w:t>
          </w:r>
        </w:p>
      </w:docPartBody>
    </w:docPart>
    <w:docPart>
      <w:docPartPr>
        <w:name w:val="5F7467A4A42145219272F8DE48BF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6675-0D48-483B-9037-370FBB489A42}"/>
      </w:docPartPr>
      <w:docPartBody>
        <w:p w:rsidR="00445981" w:rsidRDefault="002671DA">
          <w:pPr>
            <w:pStyle w:val="5F7467A4A42145219272F8DE48BF8B2D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043338E082C54591AD92DB8182733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64943-11F5-4455-AF7B-A6B2D7B32394}"/>
      </w:docPartPr>
      <w:docPartBody>
        <w:p w:rsidR="00445981" w:rsidRDefault="002671DA">
          <w:pPr>
            <w:pStyle w:val="043338E082C54591AD92DB81827331F6"/>
          </w:pPr>
          <w:r w:rsidRPr="00DA230E">
            <w:rPr>
              <w:lang w:bidi="en-GB"/>
            </w:rPr>
            <w:t>PHONE NUMBER:</w:t>
          </w:r>
        </w:p>
      </w:docPartBody>
    </w:docPart>
    <w:docPart>
      <w:docPartPr>
        <w:name w:val="A913816E8FDF4AAFB7A0BE639B7F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80F02-222E-46EC-B308-86EAC22F778B}"/>
      </w:docPartPr>
      <w:docPartBody>
        <w:p w:rsidR="00445981" w:rsidRDefault="002671DA">
          <w:pPr>
            <w:pStyle w:val="A913816E8FDF4AAFB7A0BE639B7F46D7"/>
          </w:pPr>
          <w:r w:rsidRPr="00DA230E">
            <w:rPr>
              <w:lang w:bidi="en-GB"/>
            </w:rPr>
            <w:t>WEBSITE:</w:t>
          </w:r>
        </w:p>
      </w:docPartBody>
    </w:docPart>
    <w:docPart>
      <w:docPartPr>
        <w:name w:val="4A5EDCBA6C184C0983A55932AAFE7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8A91C-B94E-4FED-A603-A42C2C3A1E29}"/>
      </w:docPartPr>
      <w:docPartBody>
        <w:p w:rsidR="00445981" w:rsidRDefault="002671DA">
          <w:pPr>
            <w:pStyle w:val="4A5EDCBA6C184C0983A55932AAFE7432"/>
          </w:pPr>
          <w:r w:rsidRPr="00DA230E">
            <w:rPr>
              <w:lang w:bidi="en-GB"/>
            </w:rPr>
            <w:t>EMAIL ADDRESS:</w:t>
          </w:r>
        </w:p>
      </w:docPartBody>
    </w:docPart>
    <w:docPart>
      <w:docPartPr>
        <w:name w:val="76D2728F5D68412AB68F2E1DCF503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65488-9952-4AFF-8C99-B4D359328E45}"/>
      </w:docPartPr>
      <w:docPartBody>
        <w:p w:rsidR="00445981" w:rsidRDefault="002671DA">
          <w:pPr>
            <w:pStyle w:val="76D2728F5D68412AB68F2E1DCF50337C"/>
          </w:pPr>
          <w:r w:rsidRPr="00DA230E">
            <w:rPr>
              <w:lang w:bidi="en-GB"/>
            </w:rPr>
            <w:t>EDUCATION</w:t>
          </w:r>
        </w:p>
      </w:docPartBody>
    </w:docPart>
    <w:docPart>
      <w:docPartPr>
        <w:name w:val="7F1476EC132C46AC9102F121F7E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AA07-B02F-4A40-8AF0-5606C7B68B49}"/>
      </w:docPartPr>
      <w:docPartBody>
        <w:p w:rsidR="00445981" w:rsidRDefault="002671DA">
          <w:pPr>
            <w:pStyle w:val="7F1476EC132C46AC9102F121F7E04864"/>
          </w:pPr>
          <w:r w:rsidRPr="00DA230E">
            <w:rPr>
              <w:lang w:bidi="en-GB"/>
            </w:rPr>
            <w:t>WORK EXPERIENCE</w:t>
          </w:r>
        </w:p>
      </w:docPartBody>
    </w:docPart>
    <w:docPart>
      <w:docPartPr>
        <w:name w:val="143714BF23874146A468F5B67D7C7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2B0DB-A476-4A0D-AD1E-6D112DEE4CA5}"/>
      </w:docPartPr>
      <w:docPartBody>
        <w:p w:rsidR="00B83AE3" w:rsidRDefault="00445981" w:rsidP="00445981">
          <w:pPr>
            <w:pStyle w:val="143714BF23874146A468F5B67D7C77FF"/>
          </w:pPr>
          <w:r w:rsidRPr="00DA230E">
            <w:rPr>
              <w:rStyle w:val="Heading2Char"/>
              <w:lang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A"/>
    <w:rsid w:val="002671DA"/>
    <w:rsid w:val="00445981"/>
    <w:rsid w:val="00477FF0"/>
    <w:rsid w:val="00B83AE3"/>
    <w:rsid w:val="00E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4598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714BF23874146A468F5B67D7C77FF">
    <w:name w:val="143714BF23874146A468F5B67D7C77FF"/>
    <w:rsid w:val="00445981"/>
  </w:style>
  <w:style w:type="paragraph" w:customStyle="1" w:styleId="8179C2BD9BBD45A9A4C9D528EFEB0903">
    <w:name w:val="8179C2BD9BBD45A9A4C9D528EFEB0903"/>
  </w:style>
  <w:style w:type="paragraph" w:customStyle="1" w:styleId="5F7467A4A42145219272F8DE48BF8B2D">
    <w:name w:val="5F7467A4A42145219272F8DE48BF8B2D"/>
  </w:style>
  <w:style w:type="paragraph" w:customStyle="1" w:styleId="043338E082C54591AD92DB81827331F6">
    <w:name w:val="043338E082C54591AD92DB81827331F6"/>
  </w:style>
  <w:style w:type="paragraph" w:customStyle="1" w:styleId="A913816E8FDF4AAFB7A0BE639B7F46D7">
    <w:name w:val="A913816E8FDF4AAFB7A0BE639B7F46D7"/>
  </w:style>
  <w:style w:type="paragraph" w:customStyle="1" w:styleId="4A5EDCBA6C184C0983A55932AAFE7432">
    <w:name w:val="4A5EDCBA6C184C0983A55932AAFE7432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76D2728F5D68412AB68F2E1DCF50337C">
    <w:name w:val="76D2728F5D68412AB68F2E1DCF50337C"/>
  </w:style>
  <w:style w:type="paragraph" w:customStyle="1" w:styleId="7F1476EC132C46AC9102F121F7E04864">
    <w:name w:val="7F1476EC132C46AC9102F121F7E04864"/>
  </w:style>
  <w:style w:type="character" w:customStyle="1" w:styleId="Heading2Char">
    <w:name w:val="Heading 2 Char"/>
    <w:basedOn w:val="DefaultParagraphFont"/>
    <w:link w:val="Heading2"/>
    <w:uiPriority w:val="9"/>
    <w:rsid w:val="00445981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CFBDC9DEBFF43A84A5E77E80AF808" ma:contentTypeVersion="7" ma:contentTypeDescription="Create a new document." ma:contentTypeScope="" ma:versionID="5079dcec56a87279fe44349200a2a58e">
  <xsd:schema xmlns:xsd="http://www.w3.org/2001/XMLSchema" xmlns:xs="http://www.w3.org/2001/XMLSchema" xmlns:p="http://schemas.microsoft.com/office/2006/metadata/properties" xmlns:ns3="b6d11dab-8aad-4022-9ee9-d1e81e0e00c1" xmlns:ns4="158509f4-8b1e-4f69-bfba-7b1fb9b3158b" targetNamespace="http://schemas.microsoft.com/office/2006/metadata/properties" ma:root="true" ma:fieldsID="284d1ea6baaacc6461f3e937ed5230e1" ns3:_="" ns4:_="">
    <xsd:import namespace="b6d11dab-8aad-4022-9ee9-d1e81e0e00c1"/>
    <xsd:import namespace="158509f4-8b1e-4f69-bfba-7b1fb9b315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11dab-8aad-4022-9ee9-d1e81e0e0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509f4-8b1e-4f69-bfba-7b1fb9b31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5AFB3-D00F-477A-A24B-EDFFD9A7C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11dab-8aad-4022-9ee9-d1e81e0e00c1"/>
    <ds:schemaRef ds:uri="158509f4-8b1e-4f69-bfba-7b1fb9b3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tf00546271_win32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2021-03-04T16:00:00Z</dcterms:created>
  <dcterms:modified xsi:type="dcterms:W3CDTF">2021-06-07T21:40:00Z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0x01010003DCFBDC9DEBFF43A84A5E77E80AF808</vt:lpwstr>
  </property>
</Properties>
</file>