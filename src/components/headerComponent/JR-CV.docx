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70"/>
      </w:tblGrid>
      <w:tr w:rsidR="001B2ABD" w:rsidRPr="00DA230E" w14:paraId="032ABA77" w14:textId="77777777" w:rsidTr="00CD7668">
        <w:trPr>
          <w:trHeight w:val="4410"/>
        </w:trPr>
        <w:tc>
          <w:tcPr>
            <w:tcW w:w="3600" w:type="dxa"/>
            <w:vAlign w:val="bottom"/>
          </w:tcPr>
          <w:p w14:paraId="0CA7BA72" w14:textId="54DC0254" w:rsidR="001B2ABD" w:rsidRPr="00DA230E" w:rsidRDefault="00ED6263" w:rsidP="00ED6263">
            <w:pPr>
              <w:tabs>
                <w:tab w:val="left" w:pos="99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8240" behindDoc="0" locked="0" layoutInCell="1" allowOverlap="1" wp14:anchorId="1F7F663A" wp14:editId="41F1B877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1149350</wp:posOffset>
                  </wp:positionV>
                  <wp:extent cx="1971675" cy="2404110"/>
                  <wp:effectExtent l="0" t="0" r="952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99" r="11349"/>
                          <a:stretch/>
                        </pic:blipFill>
                        <pic:spPr bwMode="auto">
                          <a:xfrm>
                            <a:off x="0" y="0"/>
                            <a:ext cx="1971675" cy="240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19A863E2" w14:textId="77777777" w:rsidR="001B2ABD" w:rsidRPr="00DA230E" w:rsidRDefault="001B2ABD" w:rsidP="000C45FF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170" w:type="dxa"/>
            <w:vAlign w:val="bottom"/>
          </w:tcPr>
          <w:p w14:paraId="6C0C9EFA" w14:textId="50A44369" w:rsidR="001B2ABD" w:rsidRPr="00251931" w:rsidRDefault="00251931" w:rsidP="001B2ABD">
            <w:pPr>
              <w:pStyle w:val="Title"/>
              <w:rPr>
                <w:sz w:val="88"/>
                <w:szCs w:val="88"/>
                <w:lang w:val="en-GB"/>
              </w:rPr>
            </w:pPr>
            <w:r w:rsidRPr="00251931">
              <w:rPr>
                <w:sz w:val="88"/>
                <w:szCs w:val="88"/>
                <w:lang w:val="en-GB"/>
              </w:rPr>
              <w:t>Joe Richardson</w:t>
            </w:r>
          </w:p>
          <w:p w14:paraId="3B3BE0C5" w14:textId="36B53F96" w:rsidR="001B2ABD" w:rsidRPr="00DA230E" w:rsidRDefault="004C289E" w:rsidP="001B2ABD">
            <w:pPr>
              <w:pStyle w:val="Subtitle"/>
              <w:rPr>
                <w:lang w:val="en-GB"/>
              </w:rPr>
            </w:pPr>
            <w:r>
              <w:rPr>
                <w:spacing w:val="0"/>
                <w:w w:val="100"/>
                <w:lang w:val="en-GB"/>
              </w:rPr>
              <w:t>Junior Full Stack Developer</w:t>
            </w:r>
          </w:p>
        </w:tc>
      </w:tr>
      <w:tr w:rsidR="001B2ABD" w:rsidRPr="00DA230E" w14:paraId="4E664F4C" w14:textId="77777777" w:rsidTr="00CD7668">
        <w:tc>
          <w:tcPr>
            <w:tcW w:w="3600" w:type="dxa"/>
          </w:tcPr>
          <w:p w14:paraId="45863DE0" w14:textId="77777777" w:rsidR="00ED6263" w:rsidRDefault="00ED6263" w:rsidP="00036450">
            <w:pPr>
              <w:pStyle w:val="Heading3"/>
              <w:rPr>
                <w:lang w:val="en-GB"/>
              </w:rPr>
            </w:pPr>
          </w:p>
          <w:p w14:paraId="1314D5B9" w14:textId="77777777" w:rsidR="00ED6263" w:rsidRDefault="00ED6263" w:rsidP="00036450">
            <w:pPr>
              <w:pStyle w:val="Heading3"/>
              <w:rPr>
                <w:lang w:val="en-GB"/>
              </w:rPr>
            </w:pPr>
          </w:p>
          <w:sdt>
            <w:sdtPr>
              <w:rPr>
                <w:lang w:val="en-GB"/>
              </w:rPr>
              <w:id w:val="-1711873194"/>
              <w:placeholder>
                <w:docPart w:val="8179C2BD9BBD45A9A4C9D528EFEB0903"/>
              </w:placeholder>
              <w:temporary/>
              <w:showingPlcHdr/>
              <w15:appearance w15:val="hidden"/>
            </w:sdtPr>
            <w:sdtEndPr/>
            <w:sdtContent>
              <w:p w14:paraId="194012FE" w14:textId="4A009304" w:rsidR="001B2ABD" w:rsidRPr="00DA230E" w:rsidRDefault="00036450" w:rsidP="00036450">
                <w:pPr>
                  <w:pStyle w:val="Heading3"/>
                  <w:rPr>
                    <w:lang w:val="en-GB"/>
                  </w:rPr>
                </w:pPr>
                <w:r w:rsidRPr="00593813">
                  <w:rPr>
                    <w:color w:val="auto"/>
                    <w:lang w:val="en-GB" w:bidi="en-GB"/>
                  </w:rPr>
                  <w:t>Profile</w:t>
                </w:r>
              </w:p>
            </w:sdtContent>
          </w:sdt>
          <w:p w14:paraId="1497A241" w14:textId="6DEF8C41" w:rsidR="00036450" w:rsidRPr="004C289E" w:rsidRDefault="004C289E" w:rsidP="00036450">
            <w:r>
              <w:t xml:space="preserve">An ambitious problem solver who is always striving to progress his knowledge within a technological environment </w:t>
            </w:r>
          </w:p>
          <w:sdt>
            <w:sdtPr>
              <w:rPr>
                <w:lang w:val="en-GB"/>
              </w:rPr>
              <w:id w:val="-1954003311"/>
              <w:placeholder>
                <w:docPart w:val="5F7467A4A42145219272F8DE48BF8B2D"/>
              </w:placeholder>
              <w:temporary/>
              <w:showingPlcHdr/>
              <w15:appearance w15:val="hidden"/>
            </w:sdtPr>
            <w:sdtEndPr/>
            <w:sdtContent>
              <w:p w14:paraId="18385C8D" w14:textId="77777777" w:rsidR="00036450" w:rsidRPr="00DA230E" w:rsidRDefault="004813B3" w:rsidP="00036450">
                <w:pPr>
                  <w:pStyle w:val="Heading3"/>
                  <w:rPr>
                    <w:lang w:val="en-GB"/>
                  </w:rPr>
                </w:pPr>
                <w:r w:rsidRPr="00593813">
                  <w:rPr>
                    <w:color w:val="auto"/>
                    <w:lang w:val="en-GB" w:bidi="en-GB"/>
                  </w:rPr>
                  <w:t>CONTACT</w:t>
                </w:r>
              </w:p>
            </w:sdtContent>
          </w:sdt>
          <w:sdt>
            <w:sdtPr>
              <w:rPr>
                <w:lang w:val="en-GB"/>
              </w:rPr>
              <w:id w:val="1111563247"/>
              <w:placeholder>
                <w:docPart w:val="043338E082C54591AD92DB81827331F6"/>
              </w:placeholder>
              <w:temporary/>
              <w:showingPlcHdr/>
              <w15:appearance w15:val="hidden"/>
            </w:sdtPr>
            <w:sdtEndPr/>
            <w:sdtContent>
              <w:p w14:paraId="454344E5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PHONE NUMBER:</w:t>
                </w:r>
              </w:p>
            </w:sdtContent>
          </w:sdt>
          <w:p w14:paraId="40B6DD75" w14:textId="55478E73" w:rsidR="004D3011" w:rsidRPr="00DA230E" w:rsidRDefault="00251931" w:rsidP="004D3011">
            <w:pPr>
              <w:rPr>
                <w:lang w:val="en-GB"/>
              </w:rPr>
            </w:pPr>
            <w:r>
              <w:rPr>
                <w:lang w:val="en-GB"/>
              </w:rPr>
              <w:t>07557987521</w:t>
            </w:r>
          </w:p>
          <w:p w14:paraId="425AAA4B" w14:textId="77777777" w:rsidR="004D3011" w:rsidRPr="00DA230E" w:rsidRDefault="004D3011" w:rsidP="004D3011">
            <w:pPr>
              <w:rPr>
                <w:lang w:val="en-GB"/>
              </w:rPr>
            </w:pPr>
          </w:p>
          <w:p w14:paraId="2B43E274" w14:textId="101F429F" w:rsidR="004D3011" w:rsidRPr="00DA230E" w:rsidRDefault="00AF5996" w:rsidP="004D3011">
            <w:pPr>
              <w:rPr>
                <w:lang w:val="en-GB"/>
              </w:rPr>
            </w:pPr>
            <w:r>
              <w:rPr>
                <w:lang w:val="en-GB"/>
              </w:rPr>
              <w:t>PORTFOLIO:</w:t>
            </w:r>
          </w:p>
          <w:p w14:paraId="1BC86CD6" w14:textId="38DA8D32" w:rsidR="004C289E" w:rsidRDefault="00F208C9" w:rsidP="004D3011">
            <w:hyperlink r:id="rId11" w:history="1">
              <w:r w:rsidRPr="00037F15">
                <w:rPr>
                  <w:rStyle w:val="Hyperlink"/>
                </w:rPr>
                <w:t>https://joerichardson.online/</w:t>
              </w:r>
            </w:hyperlink>
          </w:p>
          <w:p w14:paraId="71FCC556" w14:textId="77777777" w:rsidR="00F208C9" w:rsidRPr="00DA230E" w:rsidRDefault="00F208C9" w:rsidP="004D3011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-240260293"/>
              <w:placeholder>
                <w:docPart w:val="4A5EDCBA6C184C0983A55932AAFE7432"/>
              </w:placeholder>
              <w:temporary/>
              <w:showingPlcHdr/>
              <w15:appearance w15:val="hidden"/>
            </w:sdtPr>
            <w:sdtEndPr/>
            <w:sdtContent>
              <w:p w14:paraId="417ED260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EMAIL ADDRESS:</w:t>
                </w:r>
              </w:p>
            </w:sdtContent>
          </w:sdt>
          <w:p w14:paraId="39598CC9" w14:textId="76A249E7" w:rsidR="00036450" w:rsidRPr="00DA230E" w:rsidRDefault="00251931" w:rsidP="004D3011">
            <w:pPr>
              <w:rPr>
                <w:rStyle w:val="Hyperlink"/>
                <w:lang w:val="en-GB"/>
              </w:rPr>
            </w:pPr>
            <w:r>
              <w:rPr>
                <w:lang w:val="en-GB"/>
              </w:rPr>
              <w:t>Joeyrichardson96@gmail.com</w:t>
            </w:r>
          </w:p>
          <w:p w14:paraId="3B7AC1AD" w14:textId="6E967ED3" w:rsidR="004D3011" w:rsidRPr="00593813" w:rsidRDefault="00E33915" w:rsidP="004D3011">
            <w:pPr>
              <w:pStyle w:val="Heading3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About me</w:t>
            </w:r>
          </w:p>
          <w:p w14:paraId="539A0BC1" w14:textId="4241544F" w:rsidR="00E33915" w:rsidRDefault="004C289E" w:rsidP="004D3011">
            <w:pPr>
              <w:rPr>
                <w:lang w:val="en-GB"/>
              </w:rPr>
            </w:pPr>
            <w:r>
              <w:rPr>
                <w:lang w:val="en-GB"/>
              </w:rPr>
              <w:t>I’m always curious about new things, if I don’t know what it is I’m going to ask about it!</w:t>
            </w:r>
          </w:p>
          <w:p w14:paraId="76549714" w14:textId="77777777" w:rsidR="00E33915" w:rsidRDefault="00E33915" w:rsidP="004D3011">
            <w:pPr>
              <w:rPr>
                <w:lang w:val="en-GB"/>
              </w:rPr>
            </w:pPr>
          </w:p>
          <w:p w14:paraId="20B03132" w14:textId="480174F9" w:rsidR="00E33915" w:rsidRPr="00100B34" w:rsidRDefault="004C289E" w:rsidP="004D3011">
            <w:pPr>
              <w:rPr>
                <w:lang w:val="en-GB"/>
              </w:rPr>
            </w:pPr>
            <w:r>
              <w:rPr>
                <w:lang w:val="en-GB"/>
              </w:rPr>
              <w:t>I love music and play guitar awfully!</w:t>
            </w:r>
          </w:p>
          <w:p w14:paraId="23EC1BB8" w14:textId="02668504" w:rsidR="00251931" w:rsidRPr="00DA230E" w:rsidRDefault="00251931" w:rsidP="004D3011">
            <w:pPr>
              <w:rPr>
                <w:lang w:val="en-GB"/>
              </w:rPr>
            </w:pPr>
          </w:p>
        </w:tc>
        <w:tc>
          <w:tcPr>
            <w:tcW w:w="720" w:type="dxa"/>
          </w:tcPr>
          <w:p w14:paraId="33F01685" w14:textId="77777777" w:rsidR="001B2ABD" w:rsidRPr="00DA230E" w:rsidRDefault="001B2ABD" w:rsidP="000C45FF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170" w:type="dxa"/>
          </w:tcPr>
          <w:p w14:paraId="49B347EF" w14:textId="7F270B2C" w:rsidR="00E33915" w:rsidRPr="00DA230E" w:rsidRDefault="00100B34" w:rsidP="00E33915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Header</w:t>
            </w:r>
          </w:p>
          <w:p w14:paraId="550BC8EB" w14:textId="17843902" w:rsidR="008219F1" w:rsidRDefault="00100B34" w:rsidP="008219F1">
            <w:r>
              <w:t xml:space="preserve">Recent experience has </w:t>
            </w:r>
            <w:r w:rsidR="00ED6263">
              <w:t>led</w:t>
            </w:r>
            <w:r>
              <w:t xml:space="preserve"> me to search for a new environment in which I can help create maintainable and testable software, using modern technologies in a team environment</w:t>
            </w:r>
            <w:r w:rsidR="00ED6263">
              <w:t xml:space="preserve"> from which I can learn along the way!</w:t>
            </w:r>
          </w:p>
          <w:sdt>
            <w:sdtPr>
              <w:rPr>
                <w:lang w:val="en-GB"/>
              </w:rPr>
              <w:id w:val="1001553383"/>
              <w:placeholder>
                <w:docPart w:val="D8E5BE141F374766A965FAED4F3C384D"/>
              </w:placeholder>
              <w:temporary/>
              <w:showingPlcHdr/>
              <w15:appearance w15:val="hidden"/>
            </w:sdtPr>
            <w:sdtContent>
              <w:p w14:paraId="287E38BC" w14:textId="77777777" w:rsidR="00ED6263" w:rsidRPr="00DA230E" w:rsidRDefault="00ED6263" w:rsidP="00ED6263">
                <w:pPr>
                  <w:pStyle w:val="Heading2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WORK EXPERIENCE</w:t>
                </w:r>
              </w:p>
            </w:sdtContent>
          </w:sdt>
          <w:p w14:paraId="3BF3EB35" w14:textId="428FFF8D" w:rsidR="00ED6263" w:rsidRPr="00DA230E" w:rsidRDefault="00ED6263" w:rsidP="00ED6263">
            <w:pPr>
              <w:rPr>
                <w:bCs/>
                <w:lang w:val="en-GB"/>
              </w:rPr>
            </w:pPr>
            <w:bookmarkStart w:id="0" w:name="_Hlk99573298"/>
            <w:proofErr w:type="spellStart"/>
            <w:r>
              <w:rPr>
                <w:b/>
                <w:lang w:val="en-GB"/>
              </w:rPr>
              <w:t>Sicon</w:t>
            </w:r>
            <w:proofErr w:type="spellEnd"/>
            <w:r>
              <w:rPr>
                <w:b/>
                <w:lang w:val="en-GB"/>
              </w:rPr>
              <w:t xml:space="preserve"> Trainee Software Developer</w:t>
            </w:r>
          </w:p>
          <w:p w14:paraId="17931A36" w14:textId="78D23065" w:rsidR="00ED6263" w:rsidRDefault="00ED6263" w:rsidP="00ED6263">
            <w:pPr>
              <w:rPr>
                <w:b/>
                <w:bCs/>
                <w:lang w:val="en-GB"/>
              </w:rPr>
            </w:pPr>
            <w:r w:rsidRPr="00251931">
              <w:rPr>
                <w:b/>
                <w:bCs/>
                <w:lang w:val="en-GB"/>
              </w:rPr>
              <w:t>June 20</w:t>
            </w:r>
            <w:r>
              <w:rPr>
                <w:b/>
                <w:bCs/>
                <w:lang w:val="en-GB"/>
              </w:rPr>
              <w:t>21</w:t>
            </w:r>
            <w:r w:rsidRPr="00251931">
              <w:rPr>
                <w:b/>
                <w:bCs/>
                <w:lang w:val="en-GB"/>
              </w:rPr>
              <w:t>- Present</w:t>
            </w:r>
          </w:p>
          <w:p w14:paraId="016147D0" w14:textId="77777777" w:rsidR="00ED6263" w:rsidRDefault="00ED6263" w:rsidP="00ED6263">
            <w:pPr>
              <w:rPr>
                <w:b/>
                <w:bCs/>
                <w:lang w:val="en-GB"/>
              </w:rPr>
            </w:pPr>
          </w:p>
          <w:p w14:paraId="1984E73A" w14:textId="77777777" w:rsidR="00AF5996" w:rsidRDefault="00ED6263" w:rsidP="00ED6263">
            <w:pPr>
              <w:rPr>
                <w:lang w:val="en-GB"/>
              </w:rPr>
            </w:pPr>
            <w:r>
              <w:rPr>
                <w:lang w:val="en-GB"/>
              </w:rPr>
              <w:t xml:space="preserve">Experience working within a product environment developing a manufacturing solution for Sage 200 using SQL and .Net Framework. </w:t>
            </w:r>
          </w:p>
          <w:p w14:paraId="22B71C19" w14:textId="77777777" w:rsidR="00AF5996" w:rsidRDefault="00AF5996" w:rsidP="00ED6263">
            <w:pPr>
              <w:rPr>
                <w:lang w:val="en-GB"/>
              </w:rPr>
            </w:pPr>
          </w:p>
          <w:p w14:paraId="0C0CA0E7" w14:textId="1AA76414" w:rsidR="00ED6263" w:rsidRDefault="00ED6263" w:rsidP="00ED6263">
            <w:pPr>
              <w:rPr>
                <w:lang w:val="en-GB"/>
              </w:rPr>
            </w:pPr>
            <w:r>
              <w:rPr>
                <w:lang w:val="en-GB"/>
              </w:rPr>
              <w:t xml:space="preserve">Experience testing using Test Complete, Azure </w:t>
            </w:r>
            <w:proofErr w:type="spellStart"/>
            <w:r>
              <w:rPr>
                <w:lang w:val="en-GB"/>
              </w:rPr>
              <w:t>Devops</w:t>
            </w:r>
            <w:proofErr w:type="spellEnd"/>
            <w:r>
              <w:rPr>
                <w:lang w:val="en-GB"/>
              </w:rPr>
              <w:t xml:space="preserve"> and </w:t>
            </w:r>
            <w:proofErr w:type="spellStart"/>
            <w:r>
              <w:rPr>
                <w:lang w:val="en-GB"/>
              </w:rPr>
              <w:t>MSTest</w:t>
            </w:r>
            <w:proofErr w:type="spellEnd"/>
            <w:r>
              <w:rPr>
                <w:lang w:val="en-GB"/>
              </w:rPr>
              <w:t>.</w:t>
            </w:r>
          </w:p>
          <w:p w14:paraId="0EDFD4D0" w14:textId="77777777" w:rsidR="00ED6263" w:rsidRDefault="00ED6263" w:rsidP="00ED6263">
            <w:pPr>
              <w:rPr>
                <w:b/>
                <w:lang w:val="en-GB"/>
              </w:rPr>
            </w:pPr>
          </w:p>
          <w:p w14:paraId="0D533B86" w14:textId="694172D9" w:rsidR="00ED6263" w:rsidRPr="00DA230E" w:rsidRDefault="00ED6263" w:rsidP="00ED6263">
            <w:pPr>
              <w:rPr>
                <w:bCs/>
                <w:lang w:val="en-GB"/>
              </w:rPr>
            </w:pPr>
            <w:r>
              <w:rPr>
                <w:b/>
                <w:lang w:val="en-GB"/>
              </w:rPr>
              <w:t>Pizza Hut</w:t>
            </w:r>
            <w:r w:rsidRPr="00DA230E">
              <w:rPr>
                <w:lang w:val="en-GB" w:bidi="en-GB"/>
              </w:rPr>
              <w:t xml:space="preserve"> </w:t>
            </w:r>
            <w:r>
              <w:rPr>
                <w:b/>
                <w:lang w:val="en-GB"/>
              </w:rPr>
              <w:t>Shift Manager</w:t>
            </w:r>
          </w:p>
          <w:p w14:paraId="4D1F3222" w14:textId="2F1BCF97" w:rsidR="00ED6263" w:rsidRDefault="00ED6263" w:rsidP="00ED6263">
            <w:pPr>
              <w:rPr>
                <w:b/>
                <w:bCs/>
                <w:lang w:val="en-GB"/>
              </w:rPr>
            </w:pPr>
            <w:r w:rsidRPr="00251931">
              <w:rPr>
                <w:b/>
                <w:bCs/>
                <w:lang w:val="en-GB"/>
              </w:rPr>
              <w:t xml:space="preserve">June 2018- </w:t>
            </w:r>
            <w:r>
              <w:rPr>
                <w:b/>
                <w:bCs/>
                <w:lang w:val="en-GB"/>
              </w:rPr>
              <w:t>June 2021</w:t>
            </w:r>
          </w:p>
          <w:p w14:paraId="40D333DE" w14:textId="77777777" w:rsidR="00ED6263" w:rsidRDefault="00ED6263" w:rsidP="00ED6263">
            <w:pPr>
              <w:rPr>
                <w:b/>
                <w:bCs/>
                <w:lang w:val="en-GB"/>
              </w:rPr>
            </w:pPr>
          </w:p>
          <w:p w14:paraId="65DB48A1" w14:textId="639B6D8C" w:rsidR="00ED6263" w:rsidRDefault="00ED6263" w:rsidP="00ED6263">
            <w:pPr>
              <w:rPr>
                <w:lang w:val="en-GB"/>
              </w:rPr>
            </w:pPr>
            <w:r w:rsidRPr="00D74C02">
              <w:rPr>
                <w:lang w:val="en-GB"/>
              </w:rPr>
              <w:t>Responsible for managing teams of up to 12, ensured food quality and customer satisfaction was at an exceptional level</w:t>
            </w:r>
            <w:r>
              <w:rPr>
                <w:lang w:val="en-GB"/>
              </w:rPr>
              <w:t xml:space="preserve"> through effective planning and delivery of shift management.</w:t>
            </w:r>
            <w:bookmarkEnd w:id="0"/>
            <w:r w:rsidR="00100B34">
              <w:rPr>
                <w:lang w:val="en-GB"/>
              </w:rPr>
              <w:t xml:space="preserve"> </w:t>
            </w:r>
          </w:p>
          <w:p w14:paraId="1868186D" w14:textId="35966631" w:rsidR="00036450" w:rsidRDefault="00F8313A" w:rsidP="00ED6263">
            <w:pPr>
              <w:pStyle w:val="Heading2"/>
              <w:rPr>
                <w:lang w:val="en-GB"/>
              </w:rPr>
            </w:pPr>
            <w:sdt>
              <w:sdtPr>
                <w:rPr>
                  <w:lang w:val="en-GB"/>
                </w:rPr>
                <w:id w:val="1049110328"/>
                <w:placeholder>
                  <w:docPart w:val="76D2728F5D68412AB68F2E1DCF50337C"/>
                </w:placeholder>
                <w:temporary/>
                <w:showingPlcHdr/>
                <w15:appearance w15:val="hidden"/>
              </w:sdtPr>
              <w:sdtEndPr/>
              <w:sdtContent>
                <w:r w:rsidR="00E25A26" w:rsidRPr="00DA230E">
                  <w:rPr>
                    <w:lang w:val="en-GB" w:bidi="en-GB"/>
                  </w:rPr>
                  <w:t>EDUCATION</w:t>
                </w:r>
              </w:sdtContent>
            </w:sdt>
          </w:p>
          <w:p w14:paraId="56F10B78" w14:textId="6A2FC481" w:rsidR="00100B34" w:rsidRPr="008219F1" w:rsidRDefault="00ED6263" w:rsidP="00100B34">
            <w:pPr>
              <w:pStyle w:val="Heading4"/>
              <w:rPr>
                <w:b/>
                <w:bCs/>
                <w:i w:val="0"/>
                <w:iCs w:val="0"/>
                <w:color w:val="000000" w:themeColor="text1"/>
              </w:rPr>
            </w:pPr>
            <w:bookmarkStart w:id="1" w:name="_Hlk99573487"/>
            <w:r>
              <w:rPr>
                <w:b/>
                <w:bCs/>
                <w:i w:val="0"/>
                <w:iCs w:val="0"/>
                <w:color w:val="000000" w:themeColor="text1"/>
              </w:rPr>
              <w:t>C</w:t>
            </w:r>
            <w:r w:rsidR="00100B34" w:rsidRPr="008219F1">
              <w:rPr>
                <w:b/>
                <w:bCs/>
                <w:i w:val="0"/>
                <w:iCs w:val="0"/>
                <w:color w:val="000000" w:themeColor="text1"/>
              </w:rPr>
              <w:t xml:space="preserve">omputer </w:t>
            </w:r>
            <w:r>
              <w:rPr>
                <w:b/>
                <w:bCs/>
                <w:i w:val="0"/>
                <w:iCs w:val="0"/>
                <w:color w:val="000000" w:themeColor="text1"/>
              </w:rPr>
              <w:t>G</w:t>
            </w:r>
            <w:r w:rsidR="00100B34" w:rsidRPr="008219F1">
              <w:rPr>
                <w:b/>
                <w:bCs/>
                <w:i w:val="0"/>
                <w:iCs w:val="0"/>
                <w:color w:val="000000" w:themeColor="text1"/>
              </w:rPr>
              <w:t>aming</w:t>
            </w:r>
            <w:r>
              <w:rPr>
                <w:b/>
                <w:bCs/>
                <w:i w:val="0"/>
                <w:iCs w:val="0"/>
                <w:color w:val="000000" w:themeColor="text1"/>
              </w:rPr>
              <w:t xml:space="preserve"> Technology</w:t>
            </w:r>
            <w:r w:rsidR="00100B34" w:rsidRPr="008219F1">
              <w:rPr>
                <w:b/>
                <w:bCs/>
                <w:i w:val="0"/>
                <w:iCs w:val="0"/>
                <w:color w:val="000000" w:themeColor="text1"/>
              </w:rPr>
              <w:t xml:space="preserve"> - Anglia </w:t>
            </w:r>
            <w:r w:rsidR="008219F1" w:rsidRPr="008219F1">
              <w:rPr>
                <w:b/>
                <w:bCs/>
                <w:i w:val="0"/>
                <w:iCs w:val="0"/>
                <w:color w:val="000000" w:themeColor="text1"/>
              </w:rPr>
              <w:t>Ruskin</w:t>
            </w:r>
            <w:r w:rsidR="00100B34" w:rsidRPr="008219F1">
              <w:rPr>
                <w:b/>
                <w:bCs/>
                <w:i w:val="0"/>
                <w:iCs w:val="0"/>
                <w:color w:val="000000" w:themeColor="text1"/>
              </w:rPr>
              <w:t xml:space="preserve"> university, </w:t>
            </w:r>
            <w:r w:rsidR="008219F1" w:rsidRPr="008219F1">
              <w:rPr>
                <w:b/>
                <w:bCs/>
                <w:i w:val="0"/>
                <w:iCs w:val="0"/>
                <w:color w:val="000000" w:themeColor="text1"/>
              </w:rPr>
              <w:t>Cambridge</w:t>
            </w:r>
            <w:r w:rsidR="00100B34" w:rsidRPr="008219F1">
              <w:rPr>
                <w:b/>
                <w:bCs/>
                <w:i w:val="0"/>
                <w:iCs w:val="0"/>
                <w:color w:val="000000" w:themeColor="text1"/>
              </w:rPr>
              <w:t xml:space="preserve"> 66% 2:1</w:t>
            </w:r>
            <w:r w:rsidR="00100B34" w:rsidRPr="008219F1">
              <w:rPr>
                <w:b/>
                <w:bCs/>
                <w:i w:val="0"/>
                <w:iCs w:val="0"/>
                <w:color w:val="000000" w:themeColor="text1"/>
              </w:rPr>
              <w:t xml:space="preserve"> September 2016 – September May</w:t>
            </w:r>
          </w:p>
          <w:p w14:paraId="468436C6" w14:textId="77777777" w:rsidR="004C289E" w:rsidRPr="004C289E" w:rsidRDefault="004C289E" w:rsidP="004C289E"/>
          <w:p w14:paraId="7851D614" w14:textId="45926939" w:rsidR="00100B34" w:rsidRDefault="00100B34" w:rsidP="00100B34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Computer Gaming Technology with specific focus towards C# and Object-Oriented Programming.</w:t>
            </w:r>
          </w:p>
          <w:p w14:paraId="1CDB79D0" w14:textId="77777777" w:rsidR="00ED6263" w:rsidRDefault="00ED6263" w:rsidP="00100B34">
            <w:pPr>
              <w:rPr>
                <w:lang w:val="en-GB" w:bidi="en-GB"/>
              </w:rPr>
            </w:pPr>
          </w:p>
          <w:p w14:paraId="768EB526" w14:textId="77777777" w:rsidR="00100B34" w:rsidRPr="00FF74FE" w:rsidRDefault="00100B34" w:rsidP="00100B34">
            <w:pPr>
              <w:rPr>
                <w:lang w:val="en-GB"/>
              </w:rPr>
            </w:pPr>
            <w:r>
              <w:rPr>
                <w:lang w:val="en-GB" w:bidi="en-GB"/>
              </w:rPr>
              <w:t>Conducted research in to understanding what elements of a User Interface provide an effective User Experience.</w:t>
            </w:r>
          </w:p>
          <w:p w14:paraId="4857D638" w14:textId="2525B414" w:rsidR="00593813" w:rsidRDefault="00593813" w:rsidP="00036450">
            <w:pPr>
              <w:rPr>
                <w:lang w:val="en-GB" w:bidi="en-GB"/>
              </w:rPr>
            </w:pPr>
          </w:p>
          <w:bookmarkEnd w:id="1"/>
          <w:p w14:paraId="1DDC27BF" w14:textId="77777777" w:rsidR="004D3011" w:rsidRPr="00DA230E" w:rsidRDefault="004D3011" w:rsidP="00036450">
            <w:pPr>
              <w:rPr>
                <w:lang w:val="en-GB"/>
              </w:rPr>
            </w:pPr>
          </w:p>
          <w:p w14:paraId="3BD923C3" w14:textId="77777777" w:rsidR="00E33915" w:rsidRDefault="00E33915" w:rsidP="004D3011">
            <w:pPr>
              <w:rPr>
                <w:noProof/>
                <w:color w:val="000000" w:themeColor="text1"/>
                <w:lang w:val="en-GB" w:bidi="en-GB"/>
              </w:rPr>
            </w:pPr>
          </w:p>
          <w:p w14:paraId="329D0F72" w14:textId="2720BC5B" w:rsidR="00F143C1" w:rsidRPr="00764A7A" w:rsidRDefault="00F143C1" w:rsidP="00D47129">
            <w:pPr>
              <w:pStyle w:val="ListParagraph"/>
              <w:rPr>
                <w:color w:val="000000" w:themeColor="text1"/>
                <w:lang w:val="en-GB"/>
              </w:rPr>
            </w:pPr>
          </w:p>
        </w:tc>
      </w:tr>
    </w:tbl>
    <w:p w14:paraId="45FCEA01" w14:textId="0C668A80" w:rsidR="0043117B" w:rsidRPr="00DA230E" w:rsidRDefault="00F8313A" w:rsidP="000C45FF">
      <w:pPr>
        <w:tabs>
          <w:tab w:val="left" w:pos="990"/>
        </w:tabs>
        <w:rPr>
          <w:lang w:val="en-GB"/>
        </w:rPr>
      </w:pPr>
    </w:p>
    <w:sectPr w:rsidR="0043117B" w:rsidRPr="00DA230E" w:rsidSect="00CD7668">
      <w:headerReference w:type="default" r:id="rId12"/>
      <w:pgSz w:w="11906" w:h="16838" w:code="9"/>
      <w:pgMar w:top="1418" w:right="680" w:bottom="720" w:left="720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48533" w14:textId="77777777" w:rsidR="00F8313A" w:rsidRDefault="00F8313A" w:rsidP="000C45FF">
      <w:r>
        <w:separator/>
      </w:r>
    </w:p>
  </w:endnote>
  <w:endnote w:type="continuationSeparator" w:id="0">
    <w:p w14:paraId="752618B1" w14:textId="77777777" w:rsidR="00F8313A" w:rsidRDefault="00F8313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38152" w14:textId="77777777" w:rsidR="00F8313A" w:rsidRDefault="00F8313A" w:rsidP="000C45FF">
      <w:r>
        <w:separator/>
      </w:r>
    </w:p>
  </w:footnote>
  <w:footnote w:type="continuationSeparator" w:id="0">
    <w:p w14:paraId="710EF331" w14:textId="77777777" w:rsidR="00F8313A" w:rsidRDefault="00F8313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996A" w14:textId="77777777" w:rsidR="000C45FF" w:rsidRDefault="000C45FF">
    <w:pPr>
      <w:pStyle w:val="Header"/>
    </w:pPr>
    <w:r>
      <w:rPr>
        <w:noProof/>
        <w:lang w:val="en-GB" w:bidi="en-GB"/>
      </w:rPr>
      <w:drawing>
        <wp:anchor distT="0" distB="0" distL="114300" distR="114300" simplePos="0" relativeHeight="251658240" behindDoc="1" locked="0" layoutInCell="1" allowOverlap="1" wp14:anchorId="0E490BCA" wp14:editId="23560AF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2" name="Graphic 22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1C94"/>
    <w:multiLevelType w:val="hybridMultilevel"/>
    <w:tmpl w:val="187E1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24463"/>
    <w:multiLevelType w:val="hybridMultilevel"/>
    <w:tmpl w:val="7ABE6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31"/>
    <w:rsid w:val="000272FB"/>
    <w:rsid w:val="00036450"/>
    <w:rsid w:val="000C45FF"/>
    <w:rsid w:val="000E3FD1"/>
    <w:rsid w:val="00100B34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1931"/>
    <w:rsid w:val="00256CF7"/>
    <w:rsid w:val="0030481B"/>
    <w:rsid w:val="0037121F"/>
    <w:rsid w:val="004071FC"/>
    <w:rsid w:val="00445947"/>
    <w:rsid w:val="004813B3"/>
    <w:rsid w:val="00496591"/>
    <w:rsid w:val="004C15C1"/>
    <w:rsid w:val="004C289E"/>
    <w:rsid w:val="004C63E4"/>
    <w:rsid w:val="004D3011"/>
    <w:rsid w:val="004E21BE"/>
    <w:rsid w:val="005262AC"/>
    <w:rsid w:val="00593813"/>
    <w:rsid w:val="005E39D5"/>
    <w:rsid w:val="00600670"/>
    <w:rsid w:val="0062123A"/>
    <w:rsid w:val="00646E75"/>
    <w:rsid w:val="006771D0"/>
    <w:rsid w:val="00715FCB"/>
    <w:rsid w:val="00743101"/>
    <w:rsid w:val="00764A7A"/>
    <w:rsid w:val="007867A0"/>
    <w:rsid w:val="007900C5"/>
    <w:rsid w:val="007927F5"/>
    <w:rsid w:val="00802CA0"/>
    <w:rsid w:val="008219F1"/>
    <w:rsid w:val="008B4DCE"/>
    <w:rsid w:val="008E6A00"/>
    <w:rsid w:val="009742BE"/>
    <w:rsid w:val="009A016A"/>
    <w:rsid w:val="00A2118D"/>
    <w:rsid w:val="00A416F2"/>
    <w:rsid w:val="00AD76E2"/>
    <w:rsid w:val="00AD7CFD"/>
    <w:rsid w:val="00AF5996"/>
    <w:rsid w:val="00B20152"/>
    <w:rsid w:val="00B70850"/>
    <w:rsid w:val="00B75CF1"/>
    <w:rsid w:val="00BC7F03"/>
    <w:rsid w:val="00C066B6"/>
    <w:rsid w:val="00C37BA1"/>
    <w:rsid w:val="00C4674C"/>
    <w:rsid w:val="00C506CF"/>
    <w:rsid w:val="00C72BED"/>
    <w:rsid w:val="00C9578B"/>
    <w:rsid w:val="00CD7668"/>
    <w:rsid w:val="00CF28FA"/>
    <w:rsid w:val="00D2522B"/>
    <w:rsid w:val="00D47129"/>
    <w:rsid w:val="00D5459D"/>
    <w:rsid w:val="00D74C02"/>
    <w:rsid w:val="00DA230E"/>
    <w:rsid w:val="00DD172A"/>
    <w:rsid w:val="00E25A26"/>
    <w:rsid w:val="00E33915"/>
    <w:rsid w:val="00E4381A"/>
    <w:rsid w:val="00E55D74"/>
    <w:rsid w:val="00ED6263"/>
    <w:rsid w:val="00EF5B82"/>
    <w:rsid w:val="00F143C1"/>
    <w:rsid w:val="00F208C9"/>
    <w:rsid w:val="00F505F0"/>
    <w:rsid w:val="00F60274"/>
    <w:rsid w:val="00F77FB9"/>
    <w:rsid w:val="00F8313A"/>
    <w:rsid w:val="00FB068F"/>
    <w:rsid w:val="00FC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90EB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00B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48AB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semiHidden/>
    <w:qFormat/>
    <w:rsid w:val="00A416F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00B34"/>
    <w:rPr>
      <w:rFonts w:asciiTheme="majorHAnsi" w:eastAsiaTheme="majorEastAsia" w:hAnsiTheme="majorHAnsi" w:cstheme="majorBidi"/>
      <w:i/>
      <w:iCs/>
      <w:color w:val="548AB7" w:themeColor="accent1" w:themeShade="BF"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F5996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oerichardson.online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\Downloads\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79C2BD9BBD45A9A4C9D528EFEB0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A4E1-D4E6-490C-A10A-86AB38BAFEC1}"/>
      </w:docPartPr>
      <w:docPartBody>
        <w:p w:rsidR="00445981" w:rsidRDefault="002671DA">
          <w:pPr>
            <w:pStyle w:val="8179C2BD9BBD45A9A4C9D528EFEB0903"/>
          </w:pPr>
          <w:r w:rsidRPr="00DA230E">
            <w:rPr>
              <w:lang w:bidi="en-GB"/>
            </w:rPr>
            <w:t>Profile</w:t>
          </w:r>
        </w:p>
      </w:docPartBody>
    </w:docPart>
    <w:docPart>
      <w:docPartPr>
        <w:name w:val="5F7467A4A42145219272F8DE48BF8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96675-0D48-483B-9037-370FBB489A42}"/>
      </w:docPartPr>
      <w:docPartBody>
        <w:p w:rsidR="00445981" w:rsidRDefault="002671DA">
          <w:pPr>
            <w:pStyle w:val="5F7467A4A42145219272F8DE48BF8B2D"/>
          </w:pPr>
          <w:r w:rsidRPr="00DA230E">
            <w:rPr>
              <w:lang w:bidi="en-GB"/>
            </w:rPr>
            <w:t>CONTACT</w:t>
          </w:r>
        </w:p>
      </w:docPartBody>
    </w:docPart>
    <w:docPart>
      <w:docPartPr>
        <w:name w:val="043338E082C54591AD92DB8182733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64943-11F5-4455-AF7B-A6B2D7B32394}"/>
      </w:docPartPr>
      <w:docPartBody>
        <w:p w:rsidR="00445981" w:rsidRDefault="002671DA">
          <w:pPr>
            <w:pStyle w:val="043338E082C54591AD92DB81827331F6"/>
          </w:pPr>
          <w:r w:rsidRPr="00DA230E">
            <w:rPr>
              <w:lang w:bidi="en-GB"/>
            </w:rPr>
            <w:t>PHONE NUMBER:</w:t>
          </w:r>
        </w:p>
      </w:docPartBody>
    </w:docPart>
    <w:docPart>
      <w:docPartPr>
        <w:name w:val="4A5EDCBA6C184C0983A55932AAFE7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8A91C-B94E-4FED-A603-A42C2C3A1E29}"/>
      </w:docPartPr>
      <w:docPartBody>
        <w:p w:rsidR="00445981" w:rsidRDefault="002671DA">
          <w:pPr>
            <w:pStyle w:val="4A5EDCBA6C184C0983A55932AAFE7432"/>
          </w:pPr>
          <w:r w:rsidRPr="00DA230E">
            <w:rPr>
              <w:lang w:bidi="en-GB"/>
            </w:rPr>
            <w:t>EMAIL ADDRESS:</w:t>
          </w:r>
        </w:p>
      </w:docPartBody>
    </w:docPart>
    <w:docPart>
      <w:docPartPr>
        <w:name w:val="76D2728F5D68412AB68F2E1DCF503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65488-9952-4AFF-8C99-B4D359328E45}"/>
      </w:docPartPr>
      <w:docPartBody>
        <w:p w:rsidR="00445981" w:rsidRDefault="002671DA">
          <w:pPr>
            <w:pStyle w:val="76D2728F5D68412AB68F2E1DCF50337C"/>
          </w:pPr>
          <w:r w:rsidRPr="00DA230E">
            <w:rPr>
              <w:lang w:bidi="en-GB"/>
            </w:rPr>
            <w:t>EDUCATION</w:t>
          </w:r>
        </w:p>
      </w:docPartBody>
    </w:docPart>
    <w:docPart>
      <w:docPartPr>
        <w:name w:val="D8E5BE141F374766A965FAED4F3C3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1D183-EFBF-4C1C-ABE3-B1AAE204DA53}"/>
      </w:docPartPr>
      <w:docPartBody>
        <w:p w:rsidR="00000000" w:rsidRDefault="00B219EB" w:rsidP="00B219EB">
          <w:pPr>
            <w:pStyle w:val="D8E5BE141F374766A965FAED4F3C384D"/>
          </w:pPr>
          <w:r w:rsidRPr="00DA230E">
            <w:rPr>
              <w:lang w:bidi="en-GB"/>
            </w:rPr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DA"/>
    <w:rsid w:val="002671DA"/>
    <w:rsid w:val="00445981"/>
    <w:rsid w:val="00477FF0"/>
    <w:rsid w:val="008D57DD"/>
    <w:rsid w:val="00B219EB"/>
    <w:rsid w:val="00B83AE3"/>
    <w:rsid w:val="00EF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45981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3714BF23874146A468F5B67D7C77FF">
    <w:name w:val="143714BF23874146A468F5B67D7C77FF"/>
    <w:rsid w:val="00445981"/>
  </w:style>
  <w:style w:type="paragraph" w:customStyle="1" w:styleId="8179C2BD9BBD45A9A4C9D528EFEB0903">
    <w:name w:val="8179C2BD9BBD45A9A4C9D528EFEB0903"/>
  </w:style>
  <w:style w:type="paragraph" w:customStyle="1" w:styleId="5F7467A4A42145219272F8DE48BF8B2D">
    <w:name w:val="5F7467A4A42145219272F8DE48BF8B2D"/>
  </w:style>
  <w:style w:type="paragraph" w:customStyle="1" w:styleId="043338E082C54591AD92DB81827331F6">
    <w:name w:val="043338E082C54591AD92DB81827331F6"/>
  </w:style>
  <w:style w:type="paragraph" w:customStyle="1" w:styleId="A913816E8FDF4AAFB7A0BE639B7F46D7">
    <w:name w:val="A913816E8FDF4AAFB7A0BE639B7F46D7"/>
  </w:style>
  <w:style w:type="paragraph" w:customStyle="1" w:styleId="4A5EDCBA6C184C0983A55932AAFE7432">
    <w:name w:val="4A5EDCBA6C184C0983A55932AAFE7432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76D2728F5D68412AB68F2E1DCF50337C">
    <w:name w:val="76D2728F5D68412AB68F2E1DCF50337C"/>
  </w:style>
  <w:style w:type="paragraph" w:customStyle="1" w:styleId="7F1476EC132C46AC9102F121F7E04864">
    <w:name w:val="7F1476EC132C46AC9102F121F7E04864"/>
  </w:style>
  <w:style w:type="character" w:customStyle="1" w:styleId="Heading2Char">
    <w:name w:val="Heading 2 Char"/>
    <w:basedOn w:val="DefaultParagraphFont"/>
    <w:link w:val="Heading2"/>
    <w:uiPriority w:val="9"/>
    <w:rsid w:val="00445981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CC3EE0639064FCB8DD4D4F15CF95284">
    <w:name w:val="2CC3EE0639064FCB8DD4D4F15CF95284"/>
    <w:rsid w:val="00B219EB"/>
  </w:style>
  <w:style w:type="paragraph" w:customStyle="1" w:styleId="EE1B3EAE2C954711A6C8EF2A0015321A">
    <w:name w:val="EE1B3EAE2C954711A6C8EF2A0015321A"/>
    <w:rsid w:val="00B219EB"/>
  </w:style>
  <w:style w:type="paragraph" w:customStyle="1" w:styleId="D8E5BE141F374766A965FAED4F3C384D">
    <w:name w:val="D8E5BE141F374766A965FAED4F3C384D"/>
    <w:rsid w:val="00B219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DCFBDC9DEBFF43A84A5E77E80AF808" ma:contentTypeVersion="7" ma:contentTypeDescription="Create a new document." ma:contentTypeScope="" ma:versionID="5079dcec56a87279fe44349200a2a58e">
  <xsd:schema xmlns:xsd="http://www.w3.org/2001/XMLSchema" xmlns:xs="http://www.w3.org/2001/XMLSchema" xmlns:p="http://schemas.microsoft.com/office/2006/metadata/properties" xmlns:ns3="b6d11dab-8aad-4022-9ee9-d1e81e0e00c1" xmlns:ns4="158509f4-8b1e-4f69-bfba-7b1fb9b3158b" targetNamespace="http://schemas.microsoft.com/office/2006/metadata/properties" ma:root="true" ma:fieldsID="284d1ea6baaacc6461f3e937ed5230e1" ns3:_="" ns4:_="">
    <xsd:import namespace="b6d11dab-8aad-4022-9ee9-d1e81e0e00c1"/>
    <xsd:import namespace="158509f4-8b1e-4f69-bfba-7b1fb9b315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11dab-8aad-4022-9ee9-d1e81e0e00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509f4-8b1e-4f69-bfba-7b1fb9b31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F5AFB3-D00F-477A-A24B-EDFFD9A7C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d11dab-8aad-4022-9ee9-d1e81e0e00c1"/>
    <ds:schemaRef ds:uri="158509f4-8b1e-4f69-bfba-7b1fb9b31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tf00546271_win32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2022-03-30T22:54:00Z</dcterms:created>
  <dcterms:modified xsi:type="dcterms:W3CDTF">2022-03-30T22:54:00Z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0x01010003DCFBDC9DEBFF43A84A5E77E80AF808</vt:lpwstr>
  </property>
</Properties>
</file>